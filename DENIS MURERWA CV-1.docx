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1C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DENIS MURERWA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P.O BOX 118-60200, MERU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murerwadenis55@gmail.com | +254 710858995</w:t>
      </w:r>
      <w:r w:rsidR="00850C1C">
        <w:rPr>
          <w:rFonts w:ascii="Times New Roman" w:eastAsia="Times New Roman" w:hAnsi="Times New Roman" w:cs="Times New Roman"/>
          <w:sz w:val="24"/>
          <w:szCs w:val="24"/>
        </w:rPr>
        <w:t>| taskmaster.co.ke</w:t>
      </w:r>
    </w:p>
    <w:p w:rsidR="00D61D2E" w:rsidRPr="00D61D2E" w:rsidRDefault="002079C8" w:rsidP="00D61D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DETAILS</w:t>
      </w:r>
    </w:p>
    <w:p w:rsidR="00D61D2E" w:rsidRPr="00D61D2E" w:rsidRDefault="00D61D2E" w:rsidP="00D61D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Name: Denis Murerwa</w:t>
      </w:r>
    </w:p>
    <w:p w:rsidR="00D61D2E" w:rsidRPr="00D61D2E" w:rsidRDefault="00D61D2E" w:rsidP="00D61D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ate of Birth: 07-05-2002</w:t>
      </w:r>
    </w:p>
    <w:p w:rsidR="00D61D2E" w:rsidRPr="00D61D2E" w:rsidRDefault="00D61D2E" w:rsidP="00D61D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Nationality: Kenyan</w:t>
      </w:r>
    </w:p>
    <w:p w:rsidR="00D61D2E" w:rsidRPr="00D61D2E" w:rsidRDefault="00D61D2E" w:rsidP="00D61D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D61D2E" w:rsidRPr="00D61D2E" w:rsidRDefault="00D61D2E" w:rsidP="00D61D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Languages: English, Swahili</w:t>
      </w:r>
    </w:p>
    <w:p w:rsidR="00D61D2E" w:rsidRPr="00D61D2E" w:rsidRDefault="002079C8" w:rsidP="00D61D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BACKGROUND</w: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Information Communication Technology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 w:rsidRPr="00D61D2E">
        <w:rPr>
          <w:rFonts w:ascii="Times New Roman" w:eastAsia="Times New Roman" w:hAnsi="Times New Roman" w:cs="Times New Roman"/>
          <w:i/>
          <w:iCs/>
          <w:sz w:val="24"/>
          <w:szCs w:val="24"/>
        </w:rPr>
        <w:t>Meru National Polytechnic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2021 - 2024</w: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Kenya Certificate of Secondary Education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 w:rsidRPr="00D61D2E">
        <w:rPr>
          <w:rFonts w:ascii="Times New Roman" w:eastAsia="Times New Roman" w:hAnsi="Times New Roman" w:cs="Times New Roman"/>
          <w:i/>
          <w:iCs/>
          <w:sz w:val="24"/>
          <w:szCs w:val="24"/>
        </w:rPr>
        <w:t>Kathirune Secondary School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| 2017 - 2021</w: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Kenya Certificate of Primary Education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 w:rsidRPr="00D61D2E">
        <w:rPr>
          <w:rFonts w:ascii="Times New Roman" w:eastAsia="Times New Roman" w:hAnsi="Times New Roman" w:cs="Times New Roman"/>
          <w:i/>
          <w:iCs/>
          <w:sz w:val="24"/>
          <w:szCs w:val="24"/>
        </w:rPr>
        <w:t>Tumaini Langu Primary School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| 2014 - 2015</w:t>
      </w:r>
    </w:p>
    <w:p w:rsidR="00D61D2E" w:rsidRPr="00D61D2E" w:rsidRDefault="002079C8" w:rsidP="00D61D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:rsidR="00850C1C" w:rsidRPr="00D61D2E" w:rsidRDefault="00850C1C" w:rsidP="00850C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 (Freelance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Guru Crafts Agency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Mar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:rsidR="00850C1C" w:rsidRPr="00850C1C" w:rsidRDefault="00850C1C" w:rsidP="00370D44">
      <w:pPr>
        <w:numPr>
          <w:ilvl w:val="0"/>
          <w:numId w:val="17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50C1C">
        <w:rPr>
          <w:rFonts w:ascii="Times New Roman" w:eastAsia="Times New Roman" w:hAnsi="Times New Roman" w:cs="Times New Roman"/>
          <w:sz w:val="24"/>
          <w:szCs w:val="24"/>
        </w:rPr>
        <w:t>Building complete web or mobile applications from front-end interfaces to back-end services, including databases and APIs.</w:t>
      </w:r>
    </w:p>
    <w:p w:rsidR="00850C1C" w:rsidRDefault="00850C1C" w:rsidP="00850C1C">
      <w:pPr>
        <w:numPr>
          <w:ilvl w:val="0"/>
          <w:numId w:val="17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50C1C">
        <w:rPr>
          <w:rFonts w:ascii="Times New Roman" w:eastAsia="Times New Roman" w:hAnsi="Times New Roman" w:cs="Times New Roman"/>
          <w:sz w:val="24"/>
          <w:szCs w:val="24"/>
          <w:lang/>
        </w:rPr>
        <w:t>Providing expert advice on software architecture, technology stack, and best practices for various projects.</w:t>
      </w:r>
    </w:p>
    <w:p w:rsidR="00850C1C" w:rsidRDefault="00850C1C" w:rsidP="00850C1C">
      <w:pPr>
        <w:numPr>
          <w:ilvl w:val="0"/>
          <w:numId w:val="17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50C1C">
        <w:rPr>
          <w:rFonts w:ascii="Times New Roman" w:eastAsia="Times New Roman" w:hAnsi="Times New Roman" w:cs="Times New Roman"/>
          <w:sz w:val="24"/>
          <w:szCs w:val="24"/>
          <w:lang/>
        </w:rPr>
        <w:t>Creating intuitive and visually appealing user interfaces with a focus on user experience.</w:t>
      </w:r>
    </w:p>
    <w:p w:rsidR="00850C1C" w:rsidRPr="00850C1C" w:rsidRDefault="00850C1C" w:rsidP="00850C1C">
      <w:pPr>
        <w:numPr>
          <w:ilvl w:val="0"/>
          <w:numId w:val="17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50C1C">
        <w:rPr>
          <w:rFonts w:ascii="Times New Roman" w:eastAsia="Times New Roman" w:hAnsi="Times New Roman" w:cs="Times New Roman"/>
          <w:sz w:val="24"/>
          <w:szCs w:val="24"/>
          <w:lang/>
        </w:rPr>
        <w:t>Creating comprehensive documentation, tutorials, and guides for software applications.</w:t>
      </w:r>
    </w:p>
    <w:p w:rsidR="00850C1C" w:rsidRDefault="00850C1C" w:rsidP="00850C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850C1C" w:rsidRPr="00850C1C" w:rsidRDefault="00850C1C" w:rsidP="00850C1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50C1C" w:rsidRPr="00D61D2E" w:rsidRDefault="00850C1C" w:rsidP="00850C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50C1C" w:rsidRPr="00D61D2E" w:rsidRDefault="00850C1C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ICT Officer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 w:rsidRPr="00D61D2E">
        <w:rPr>
          <w:rFonts w:ascii="Times New Roman" w:eastAsia="Times New Roman" w:hAnsi="Times New Roman" w:cs="Times New Roman"/>
          <w:i/>
          <w:iCs/>
          <w:sz w:val="24"/>
          <w:szCs w:val="24"/>
        </w:rPr>
        <w:t>Meru Law Court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| Aug 2023 - Nov 2023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Reported faults for further action.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Performed troubleshooting to correct computer hardware and software malfunctions.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Maintained printers, photocopiers, and other peripherals to ensure service availability.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Installed and configured computer hardware, operating systems, and applications.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Assisted in the implementation of computer systems.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Monitored ICT equipment.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Developed basic ICT solutions and projects.</w:t>
      </w:r>
    </w:p>
    <w:p w:rsidR="00D61D2E" w:rsidRPr="00D61D2E" w:rsidRDefault="00D61D2E" w:rsidP="00D61D2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Provided user support and training.</w: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ICT Assistant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 w:rsidRPr="00D61D2E">
        <w:rPr>
          <w:rFonts w:ascii="Times New Roman" w:eastAsia="Times New Roman" w:hAnsi="Times New Roman" w:cs="Times New Roman"/>
          <w:i/>
          <w:iCs/>
          <w:sz w:val="24"/>
          <w:szCs w:val="24"/>
        </w:rPr>
        <w:t>Emmeli Global Farm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| Aug 2022 - Dec 2022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Reported faults for further action.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Performed troubleshooting to correct computer hardware and software malfunctions.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Maintained printers, photocopiers, and other peripherals to ensure service availability.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Installed and configured computer hardware, operating systems, and applications.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Assisted in the implementation of computer systems.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Monitored ICT equipment.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Developed basic ICT solutions and projects.</w:t>
      </w:r>
    </w:p>
    <w:p w:rsidR="00D61D2E" w:rsidRPr="00D61D2E" w:rsidRDefault="00D61D2E" w:rsidP="00D61D2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Provided user support and training.</w: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M-Pesa Equity and KCB Agent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 w:rsidRPr="00D61D2E">
        <w:rPr>
          <w:rFonts w:ascii="Times New Roman" w:eastAsia="Times New Roman" w:hAnsi="Times New Roman" w:cs="Times New Roman"/>
          <w:i/>
          <w:iCs/>
          <w:sz w:val="24"/>
          <w:szCs w:val="24"/>
        </w:rPr>
        <w:t>Emmeli Enterprises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t xml:space="preserve"> | Apr 2021 - Sep 2021</w:t>
      </w:r>
    </w:p>
    <w:p w:rsidR="00D61D2E" w:rsidRPr="00D61D2E" w:rsidRDefault="00D61D2E" w:rsidP="00D61D2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Applied skills and knowledge to accomplish set performance goals.</w:t>
      </w:r>
    </w:p>
    <w:p w:rsidR="00D61D2E" w:rsidRPr="00D61D2E" w:rsidRDefault="00D61D2E" w:rsidP="00D61D2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Employed exceptional communication and relationship-building skills to develop trusting professional client relationships.</w:t>
      </w:r>
    </w:p>
    <w:p w:rsidR="00D61D2E" w:rsidRPr="00D61D2E" w:rsidRDefault="002079C8" w:rsidP="00D61D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Web Design and Development</w:t>
      </w:r>
    </w:p>
    <w:p w:rsidR="00850C1C" w:rsidRDefault="00D61D2E" w:rsidP="00850C1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Mobile App Design and Development</w:t>
      </w:r>
    </w:p>
    <w:p w:rsidR="00850C1C" w:rsidRPr="00850C1C" w:rsidRDefault="00850C1C" w:rsidP="00850C1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Marketing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Data Analysis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Computer Hardware and Software Troubleshooting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ICT Support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Team Collaboration</w:t>
      </w:r>
    </w:p>
    <w:p w:rsidR="00D61D2E" w:rsidRPr="00D61D2E" w:rsidRDefault="00D61D2E" w:rsidP="00D61D2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Fast learner and results-oriented</w:t>
      </w:r>
    </w:p>
    <w:p w:rsidR="00D61D2E" w:rsidRPr="00D61D2E" w:rsidRDefault="002079C8" w:rsidP="00D61D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CERTIFICATIONS &amp; MEMBERSHIPS</w:t>
      </w:r>
    </w:p>
    <w:p w:rsidR="00D61D2E" w:rsidRPr="00D61D2E" w:rsidRDefault="00D61D2E" w:rsidP="00D61D2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Kizo Boot Camp for the Disruptive Digital Decade - Kizo 3</w:t>
      </w:r>
    </w:p>
    <w:p w:rsidR="00D61D2E" w:rsidRDefault="00D61D2E" w:rsidP="00D61D2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Florence Academy First Aid E-Learning Training Certificate</w:t>
      </w:r>
    </w:p>
    <w:p w:rsidR="00D61D2E" w:rsidRPr="00D61D2E" w:rsidRDefault="00D61D2E" w:rsidP="00D61D2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Industrial Attachment Certificate</w:t>
      </w:r>
    </w:p>
    <w:p w:rsidR="00D61D2E" w:rsidRPr="00D61D2E" w:rsidRDefault="002079C8" w:rsidP="00D61D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HOBBIES</w:t>
      </w:r>
    </w:p>
    <w:p w:rsidR="00D61D2E" w:rsidRPr="00D61D2E" w:rsidRDefault="00D61D2E" w:rsidP="00D61D2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Reading technology blogs and articles</w:t>
      </w:r>
    </w:p>
    <w:p w:rsidR="00D61D2E" w:rsidRPr="00D61D2E" w:rsidRDefault="00D61D2E" w:rsidP="00D61D2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Playing chess</w:t>
      </w:r>
    </w:p>
    <w:p w:rsidR="00D61D2E" w:rsidRPr="00D61D2E" w:rsidRDefault="00D61D2E" w:rsidP="00D61D2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Coding and developing small software projects</w:t>
      </w:r>
    </w:p>
    <w:p w:rsidR="00D61D2E" w:rsidRPr="00D61D2E" w:rsidRDefault="00D61D2E" w:rsidP="00D61D2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Volunteering in community tech programs</w:t>
      </w:r>
    </w:p>
    <w:p w:rsidR="00D61D2E" w:rsidRPr="00D61D2E" w:rsidRDefault="00D61D2E" w:rsidP="00D61D2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sz w:val="24"/>
          <w:szCs w:val="24"/>
        </w:rPr>
        <w:t>Playing football</w:t>
      </w:r>
    </w:p>
    <w:p w:rsidR="00D61D2E" w:rsidRPr="00D61D2E" w:rsidRDefault="002079C8" w:rsidP="00D61D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61D2E" w:rsidRPr="00D61D2E" w:rsidRDefault="00D61D2E" w:rsidP="00D61D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REFEREES</w:t>
      </w:r>
    </w:p>
    <w:p w:rsidR="00D61D2E" w:rsidRPr="00D61D2E" w:rsidRDefault="00D61D2E" w:rsidP="00D61D2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Christine Miriko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Founder &amp; CEO, Emmeli Enterprises and Emmeli Global Fresh Farm &amp; Exporters Ltd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Tel: 0701923326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Email: christine@emmelii-enterprises.com</w:t>
      </w:r>
    </w:p>
    <w:p w:rsidR="00D61D2E" w:rsidRDefault="00D61D2E" w:rsidP="00D61D2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61D2E">
        <w:rPr>
          <w:rFonts w:ascii="Times New Roman" w:eastAsia="Times New Roman" w:hAnsi="Times New Roman" w:cs="Times New Roman"/>
          <w:b/>
          <w:bCs/>
          <w:sz w:val="24"/>
          <w:szCs w:val="24"/>
        </w:rPr>
        <w:t>Madam Carol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ICT Officer, Meru Law Court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Tel: 0721443326</w:t>
      </w:r>
    </w:p>
    <w:p w:rsidR="003F1315" w:rsidRDefault="003F1315" w:rsidP="003F131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Koome</w:t>
      </w:r>
      <w:proofErr w:type="spellEnd"/>
      <w:r w:rsidRPr="00D61D2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CEO, Guru Crafts Agency</w:t>
      </w:r>
      <w:r w:rsidRPr="00D61D2E">
        <w:rPr>
          <w:rFonts w:ascii="Times New Roman" w:eastAsia="Times New Roman" w:hAnsi="Times New Roman" w:cs="Times New Roman"/>
          <w:sz w:val="24"/>
          <w:szCs w:val="24"/>
        </w:rPr>
        <w:br/>
        <w:t>Tel: 07</w:t>
      </w:r>
      <w:r>
        <w:rPr>
          <w:rFonts w:ascii="Times New Roman" w:eastAsia="Times New Roman" w:hAnsi="Times New Roman" w:cs="Times New Roman"/>
          <w:sz w:val="24"/>
          <w:szCs w:val="24"/>
        </w:rPr>
        <w:t>17350607</w:t>
      </w:r>
      <w:bookmarkStart w:id="0" w:name="_GoBack"/>
      <w:bookmarkEnd w:id="0"/>
    </w:p>
    <w:p w:rsidR="003F1315" w:rsidRPr="003F1315" w:rsidRDefault="003F1315" w:rsidP="003F131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1315" w:rsidRPr="00D61D2E" w:rsidRDefault="003F1315" w:rsidP="003F131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D2E" w:rsidRPr="00D61D2E" w:rsidRDefault="00F75D2E" w:rsidP="00D61D2E"/>
    <w:sectPr w:rsidR="00F75D2E" w:rsidRPr="00D61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C8" w:rsidRDefault="002079C8">
      <w:r>
        <w:separator/>
      </w:r>
    </w:p>
  </w:endnote>
  <w:endnote w:type="continuationSeparator" w:id="0">
    <w:p w:rsidR="002079C8" w:rsidRDefault="0020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3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C8" w:rsidRDefault="002079C8">
      <w:r>
        <w:separator/>
      </w:r>
    </w:p>
  </w:footnote>
  <w:footnote w:type="continuationSeparator" w:id="0">
    <w:p w:rsidR="002079C8" w:rsidRDefault="00207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7F2060"/>
    <w:multiLevelType w:val="multilevel"/>
    <w:tmpl w:val="78D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664F3"/>
    <w:multiLevelType w:val="multilevel"/>
    <w:tmpl w:val="1F8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558C2"/>
    <w:multiLevelType w:val="multilevel"/>
    <w:tmpl w:val="91A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926B8"/>
    <w:multiLevelType w:val="multilevel"/>
    <w:tmpl w:val="33C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45249"/>
    <w:multiLevelType w:val="multilevel"/>
    <w:tmpl w:val="EEE6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472FD"/>
    <w:multiLevelType w:val="multilevel"/>
    <w:tmpl w:val="33E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A2F87"/>
    <w:multiLevelType w:val="multilevel"/>
    <w:tmpl w:val="397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012AF"/>
    <w:multiLevelType w:val="multilevel"/>
    <w:tmpl w:val="D55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6"/>
  </w:num>
  <w:num w:numId="5">
    <w:abstractNumId w:val="21"/>
  </w:num>
  <w:num w:numId="6">
    <w:abstractNumId w:val="15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13"/>
  </w:num>
  <w:num w:numId="15">
    <w:abstractNumId w:val="8"/>
  </w:num>
  <w:num w:numId="16">
    <w:abstractNumId w:val="19"/>
  </w:num>
  <w:num w:numId="17">
    <w:abstractNumId w:val="20"/>
  </w:num>
  <w:num w:numId="18">
    <w:abstractNumId w:val="10"/>
  </w:num>
  <w:num w:numId="19">
    <w:abstractNumId w:val="17"/>
  </w:num>
  <w:num w:numId="20">
    <w:abstractNumId w:val="4"/>
  </w:num>
  <w:num w:numId="21">
    <w:abstractNumId w:val="11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2E"/>
    <w:rsid w:val="002079C8"/>
    <w:rsid w:val="00320560"/>
    <w:rsid w:val="003F1315"/>
    <w:rsid w:val="006C02D2"/>
    <w:rsid w:val="00850C1C"/>
    <w:rsid w:val="00A16D47"/>
    <w:rsid w:val="00A24A44"/>
    <w:rsid w:val="00AD4F91"/>
    <w:rsid w:val="00AE61C8"/>
    <w:rsid w:val="00D61D2E"/>
    <w:rsid w:val="00DC384E"/>
    <w:rsid w:val="00F06D44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892807A-D088-4E27-874B-9D38C4E8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NormalWeb">
    <w:name w:val="Normal (Web)"/>
    <w:basedOn w:val="Normal"/>
    <w:uiPriority w:val="99"/>
    <w:semiHidden/>
    <w:unhideWhenUsed/>
    <w:rsid w:val="00D61D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er\AppData\Roaming\Microsoft\Templates\Resume%20for%20recent%20college%20gradu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F6A38CC6-A271-4487-A999-B934A7F3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14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Murerwa</dc:creator>
  <cp:keywords/>
  <dc:description/>
  <cp:lastModifiedBy>Microsoft account</cp:lastModifiedBy>
  <cp:revision>3</cp:revision>
  <dcterms:created xsi:type="dcterms:W3CDTF">2024-07-30T20:13:00Z</dcterms:created>
  <dcterms:modified xsi:type="dcterms:W3CDTF">2024-08-18T12:48:00Z</dcterms:modified>
  <cp:version/>
</cp:coreProperties>
</file>